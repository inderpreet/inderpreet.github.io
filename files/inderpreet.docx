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9677A" w14:paraId="64A3B9A2" w14:textId="77777777" w:rsidTr="00881F11">
        <w:tc>
          <w:tcPr>
            <w:tcW w:w="4788" w:type="dxa"/>
          </w:tcPr>
          <w:p w14:paraId="588D0AAF" w14:textId="51ACA7A4" w:rsidR="0059677A" w:rsidRDefault="0059677A" w:rsidP="0059677A">
            <w:pPr>
              <w:rPr>
                <w:rFonts w:ascii="Lucida Sans" w:hAnsi="Lucida Sans"/>
                <w:b/>
                <w:sz w:val="28"/>
                <w:szCs w:val="28"/>
              </w:rPr>
            </w:pPr>
            <w:r>
              <w:rPr>
                <w:rFonts w:ascii="Lucida Sans" w:hAnsi="Lucida Sans"/>
                <w:b/>
                <w:sz w:val="28"/>
                <w:szCs w:val="28"/>
              </w:rPr>
              <w:t>INDERPREET SINGH</w:t>
            </w:r>
          </w:p>
        </w:tc>
        <w:tc>
          <w:tcPr>
            <w:tcW w:w="4788" w:type="dxa"/>
          </w:tcPr>
          <w:p w14:paraId="19365BE2" w14:textId="77777777" w:rsidR="0059677A" w:rsidRDefault="0059677A" w:rsidP="0059677A">
            <w:pPr>
              <w:jc w:val="right"/>
            </w:pPr>
            <w:r>
              <w:t>Brampton, Ontario, +1 416 543 0944</w:t>
            </w:r>
          </w:p>
          <w:p w14:paraId="35DFC560" w14:textId="3AA8EED0" w:rsidR="0059677A" w:rsidRPr="0059677A" w:rsidRDefault="0059677A" w:rsidP="0059677A">
            <w:pPr>
              <w:jc w:val="right"/>
              <w:rPr>
                <w:rFonts w:cstheme="minorHAnsi"/>
              </w:rPr>
            </w:pPr>
            <w:r>
              <w:t>Inderpreet.v1@gmail.com (linkedin.com/in/</w:t>
            </w:r>
            <w:proofErr w:type="spellStart"/>
            <w:r>
              <w:t>InderpreetS</w:t>
            </w:r>
            <w:proofErr w:type="spellEnd"/>
            <w:r>
              <w:t>)</w:t>
            </w:r>
          </w:p>
        </w:tc>
      </w:tr>
    </w:tbl>
    <w:p w14:paraId="497DE785" w14:textId="77777777" w:rsidR="00B528D1" w:rsidRPr="009A57A0" w:rsidRDefault="00B528D1" w:rsidP="00B528D1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Profile</w:t>
      </w:r>
    </w:p>
    <w:p w14:paraId="7E27B6E6" w14:textId="15B53B1B" w:rsidR="00B528D1" w:rsidRPr="00B528D1" w:rsidRDefault="00973B5F" w:rsidP="007B7DB9">
      <w:pPr>
        <w:jc w:val="both"/>
      </w:pPr>
      <w:r>
        <w:t xml:space="preserve">Skilled Engineering Professional with </w:t>
      </w:r>
      <w:r w:rsidR="0059677A">
        <w:t xml:space="preserve">a Masters in Engineering and </w:t>
      </w:r>
      <w:r w:rsidR="00723BA2">
        <w:t>8</w:t>
      </w:r>
      <w:r w:rsidR="0059677A">
        <w:t>+</w:t>
      </w:r>
      <w:r w:rsidR="00723BA2">
        <w:t xml:space="preserve"> years of experience in design</w:t>
      </w:r>
      <w:r w:rsidR="008570C3">
        <w:t>ing</w:t>
      </w:r>
      <w:r w:rsidR="00723BA2">
        <w:t xml:space="preserve">, </w:t>
      </w:r>
      <w:r w:rsidR="0059677A">
        <w:t>testing</w:t>
      </w:r>
      <w:r w:rsidR="00723BA2">
        <w:t xml:space="preserve"> and deploy</w:t>
      </w:r>
      <w:r w:rsidR="008570C3">
        <w:t>ing</w:t>
      </w:r>
      <w:r w:rsidR="00723BA2">
        <w:t xml:space="preserve"> Embedded Firmware and Hardware. </w:t>
      </w:r>
      <w:r w:rsidR="00D618CF">
        <w:t>E</w:t>
      </w:r>
      <w:r w:rsidR="00723BA2">
        <w:t>xpertise in rapid prototyping with 8-bit and 32-bit microcontroller</w:t>
      </w:r>
      <w:r w:rsidR="00D618CF">
        <w:t xml:space="preserve">s and </w:t>
      </w:r>
      <w:r w:rsidR="007E6C0B">
        <w:t>interfacing</w:t>
      </w:r>
      <w:r w:rsidR="00D618CF">
        <w:t xml:space="preserve">. Strong technical </w:t>
      </w:r>
      <w:r w:rsidR="00707190">
        <w:t xml:space="preserve">and methodological </w:t>
      </w:r>
      <w:r w:rsidR="00D618CF">
        <w:t xml:space="preserve">aptitude and background in hardware bring-up and integration. </w:t>
      </w:r>
      <w:r w:rsidR="00707190">
        <w:t>Team player with excellent written and verbal communication skills with the ability to reduce development costs and within scheduled timelines.</w:t>
      </w:r>
    </w:p>
    <w:p w14:paraId="54A090BC" w14:textId="77777777" w:rsidR="00B528D1" w:rsidRDefault="00B528D1" w:rsidP="00B528D1">
      <w:pPr>
        <w:rPr>
          <w:rFonts w:cs="Arial"/>
          <w:shd w:val="clear" w:color="auto" w:fill="FFFFFF"/>
        </w:rPr>
      </w:pPr>
    </w:p>
    <w:p w14:paraId="2EDD6DD1" w14:textId="77777777" w:rsidR="0055615B" w:rsidRPr="0055615B" w:rsidRDefault="00330CBC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4678C" w14:paraId="4FEA088B" w14:textId="77777777" w:rsidTr="0084678C">
        <w:tc>
          <w:tcPr>
            <w:tcW w:w="4788" w:type="dxa"/>
          </w:tcPr>
          <w:p w14:paraId="5531DCCD" w14:textId="1908AD53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Embedded Firmware &amp; Hardware</w:t>
            </w:r>
          </w:p>
          <w:p w14:paraId="7CEE1055" w14:textId="3E3B1A78" w:rsidR="00311DAE" w:rsidRDefault="00311DAE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Rapid Prototyping and Cost Reduction</w:t>
            </w:r>
          </w:p>
          <w:p w14:paraId="5C978BBF" w14:textId="77777777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Project Management</w:t>
            </w:r>
          </w:p>
          <w:p w14:paraId="70B1583E" w14:textId="20184403" w:rsidR="0084678C" w:rsidRPr="0084678C" w:rsidRDefault="00B95FD1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Software Integration</w:t>
            </w:r>
          </w:p>
        </w:tc>
        <w:tc>
          <w:tcPr>
            <w:tcW w:w="4788" w:type="dxa"/>
          </w:tcPr>
          <w:p w14:paraId="562E9C5F" w14:textId="74F07AB6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Agile/Scrum</w:t>
            </w:r>
          </w:p>
          <w:p w14:paraId="39D328AD" w14:textId="02F22908" w:rsidR="0084678C" w:rsidRDefault="0084678C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Professional Writing</w:t>
            </w:r>
            <w:r w:rsidR="00BE12D6">
              <w:rPr>
                <w:rFonts w:cstheme="minorHAnsi"/>
              </w:rPr>
              <w:t xml:space="preserve"> Skills</w:t>
            </w:r>
          </w:p>
          <w:p w14:paraId="34381E62" w14:textId="798009B8" w:rsidR="0084678C" w:rsidRDefault="00B95FD1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Internet </w:t>
            </w:r>
            <w:proofErr w:type="gramStart"/>
            <w:r>
              <w:rPr>
                <w:rFonts w:cstheme="minorHAnsi"/>
              </w:rPr>
              <w:t>Of</w:t>
            </w:r>
            <w:proofErr w:type="gramEnd"/>
            <w:r>
              <w:rPr>
                <w:rFonts w:cstheme="minorHAnsi"/>
              </w:rPr>
              <w:t xml:space="preserve"> Things</w:t>
            </w:r>
            <w:r w:rsidR="00BE12D6">
              <w:rPr>
                <w:rFonts w:cstheme="minorHAnsi"/>
              </w:rPr>
              <w:t xml:space="preserve"> and Network Protocols</w:t>
            </w:r>
          </w:p>
          <w:p w14:paraId="5E9331CA" w14:textId="2AAD3380" w:rsidR="00E70DCA" w:rsidRPr="0084678C" w:rsidRDefault="00321799" w:rsidP="0084678C">
            <w:pPr>
              <w:pStyle w:val="ListParagraph"/>
              <w:numPr>
                <w:ilvl w:val="0"/>
                <w:numId w:val="14"/>
              </w:numPr>
              <w:ind w:left="426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Requirement Analysis</w:t>
            </w:r>
          </w:p>
        </w:tc>
      </w:tr>
    </w:tbl>
    <w:p w14:paraId="06D167BD" w14:textId="3CD908B6" w:rsidR="001661BB" w:rsidRDefault="001661BB" w:rsidP="00025BD0">
      <w:pPr>
        <w:rPr>
          <w:b/>
          <w:sz w:val="24"/>
          <w:szCs w:val="24"/>
        </w:rPr>
      </w:pPr>
    </w:p>
    <w:p w14:paraId="0B84C9F2" w14:textId="77777777" w:rsidR="0084678C" w:rsidRDefault="0084678C" w:rsidP="0084678C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  <w:r>
        <w:rPr>
          <w:rFonts w:cs="David"/>
          <w:b/>
          <w:sz w:val="24"/>
          <w:szCs w:val="24"/>
        </w:rPr>
        <w:t>Skills</w:t>
      </w:r>
    </w:p>
    <w:p w14:paraId="00440576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Programming Languages</w:t>
      </w:r>
    </w:p>
    <w:p w14:paraId="4C922A5A" w14:textId="0D5D7B5A" w:rsidR="0084678C" w:rsidRDefault="0084678C" w:rsidP="0084678C">
      <w:r>
        <w:t xml:space="preserve">Embedded C/C++, C++11, </w:t>
      </w:r>
      <w:r w:rsidR="0095246A">
        <w:t>Python</w:t>
      </w:r>
      <w:r>
        <w:t xml:space="preserve">, NodeJS, </w:t>
      </w:r>
      <w:proofErr w:type="spellStart"/>
      <w:r>
        <w:t>VerilogHDL</w:t>
      </w:r>
      <w:proofErr w:type="spellEnd"/>
      <w:r>
        <w:t>, BASH Scripting</w:t>
      </w:r>
      <w:r w:rsidR="0095246A">
        <w:t>, HTML/CSS/JS</w:t>
      </w:r>
    </w:p>
    <w:p w14:paraId="1E6F982A" w14:textId="77777777" w:rsidR="0084678C" w:rsidRDefault="0084678C" w:rsidP="0084678C">
      <w:pPr>
        <w:rPr>
          <w:b/>
        </w:rPr>
      </w:pPr>
    </w:p>
    <w:p w14:paraId="3A2D407A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Board Bring</w:t>
      </w:r>
      <w:r>
        <w:rPr>
          <w:b/>
        </w:rPr>
        <w:t>-</w:t>
      </w:r>
      <w:r w:rsidRPr="00CE2DB5">
        <w:rPr>
          <w:b/>
        </w:rPr>
        <w:t>up</w:t>
      </w:r>
      <w:r>
        <w:rPr>
          <w:b/>
        </w:rPr>
        <w:t xml:space="preserve"> and Simulation</w:t>
      </w:r>
    </w:p>
    <w:p w14:paraId="750F4B27" w14:textId="465B6007" w:rsidR="0084678C" w:rsidRDefault="0084678C" w:rsidP="0084678C">
      <w:r>
        <w:t xml:space="preserve">Autodesk Eagle, </w:t>
      </w:r>
      <w:proofErr w:type="spellStart"/>
      <w:r>
        <w:t>KiCAD</w:t>
      </w:r>
      <w:proofErr w:type="spellEnd"/>
      <w:r>
        <w:t>, Cadence OrCAD, LT Spice, Autodesk Fusion 360</w:t>
      </w:r>
      <w:r w:rsidR="00095CDE">
        <w:t>(3D Modelling)</w:t>
      </w:r>
    </w:p>
    <w:p w14:paraId="66C31844" w14:textId="77777777" w:rsidR="0084678C" w:rsidRDefault="0084678C" w:rsidP="0084678C">
      <w:pPr>
        <w:rPr>
          <w:b/>
        </w:rPr>
      </w:pPr>
    </w:p>
    <w:p w14:paraId="6586E7B4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Hardware</w:t>
      </w:r>
    </w:p>
    <w:p w14:paraId="0373E007" w14:textId="77777777" w:rsidR="0084678C" w:rsidRDefault="0084678C" w:rsidP="0084678C">
      <w:r>
        <w:t>ARM Cortex M0, M3, M4, AVR, MSP430, Intel x86 - IoT 2020, SiLabs 8051, TI CC3200, ESP8266, Raspberry Pi</w:t>
      </w:r>
    </w:p>
    <w:p w14:paraId="0F6614C8" w14:textId="77777777" w:rsidR="0084678C" w:rsidRDefault="0084678C" w:rsidP="0084678C">
      <w:pPr>
        <w:rPr>
          <w:b/>
        </w:rPr>
      </w:pPr>
    </w:p>
    <w:p w14:paraId="5A3804E3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Protocols</w:t>
      </w:r>
    </w:p>
    <w:p w14:paraId="32205634" w14:textId="77777777" w:rsidR="0084678C" w:rsidRPr="00CE2DB5" w:rsidRDefault="0084678C" w:rsidP="0084678C">
      <w:r>
        <w:t xml:space="preserve">I2C, SPI, UART, TCP/IP, MQTT, Bluetooth, RF Communication, Custom Protocol Stacks for POSIX and </w:t>
      </w:r>
      <w:r w:rsidRPr="00CE2DB5">
        <w:t>Embedded Systems</w:t>
      </w:r>
    </w:p>
    <w:p w14:paraId="1D97C549" w14:textId="77777777" w:rsidR="0084678C" w:rsidRDefault="0084678C" w:rsidP="0084678C">
      <w:pPr>
        <w:rPr>
          <w:b/>
        </w:rPr>
      </w:pPr>
    </w:p>
    <w:p w14:paraId="6278446E" w14:textId="77777777" w:rsidR="0084678C" w:rsidRPr="00CE2DB5" w:rsidRDefault="0084678C" w:rsidP="0084678C">
      <w:pPr>
        <w:rPr>
          <w:b/>
        </w:rPr>
      </w:pPr>
      <w:r w:rsidRPr="00CE2DB5">
        <w:rPr>
          <w:b/>
        </w:rPr>
        <w:t>Software Tools and OS</w:t>
      </w:r>
    </w:p>
    <w:p w14:paraId="3997B197" w14:textId="6EFF9D38" w:rsidR="0084678C" w:rsidRDefault="00AE0A7C" w:rsidP="0084678C">
      <w:proofErr w:type="gramStart"/>
      <w:r>
        <w:t>Linux(</w:t>
      </w:r>
      <w:proofErr w:type="gramEnd"/>
      <w:r>
        <w:t>Kernel Modules and drivers, threads, Make), Git(</w:t>
      </w:r>
      <w:proofErr w:type="spellStart"/>
      <w:r>
        <w:t>Github</w:t>
      </w:r>
      <w:proofErr w:type="spellEnd"/>
      <w:r>
        <w:t xml:space="preserve"> and Gitlab), IntelliJ IDEA , </w:t>
      </w:r>
      <w:r w:rsidR="0084678C">
        <w:t>Spring Boot, Eclipse, Visual Studio Code, Microsoft Office, Android Studio, LabView, Jira Software, Asana, Trello, Sl</w:t>
      </w:r>
      <w:r w:rsidR="00B95FD1">
        <w:t>ack, Google Suite</w:t>
      </w:r>
      <w:r w:rsidR="0084678C">
        <w:t>, Adobe Photoshop</w:t>
      </w:r>
    </w:p>
    <w:p w14:paraId="2740A191" w14:textId="77777777" w:rsidR="0084678C" w:rsidRDefault="0084678C" w:rsidP="0084678C">
      <w:pPr>
        <w:rPr>
          <w:b/>
          <w:sz w:val="24"/>
          <w:szCs w:val="24"/>
        </w:rPr>
      </w:pPr>
    </w:p>
    <w:p w14:paraId="2A8562AD" w14:textId="77777777" w:rsidR="0055615B" w:rsidRDefault="00FA75B3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Professional </w:t>
      </w:r>
      <w:r w:rsidR="0055615B">
        <w:rPr>
          <w:rFonts w:cstheme="minorHAnsi"/>
          <w:b/>
          <w:sz w:val="24"/>
          <w:szCs w:val="24"/>
        </w:rPr>
        <w:t>Experience</w:t>
      </w:r>
    </w:p>
    <w:p w14:paraId="079F8D1C" w14:textId="55BD71BD" w:rsidR="00176E3E" w:rsidRDefault="00176E3E">
      <w:pPr>
        <w:rPr>
          <w:b/>
        </w:rPr>
      </w:pPr>
      <w:bookmarkStart w:id="1" w:name="_Hlk522294474"/>
      <w:r>
        <w:rPr>
          <w:b/>
        </w:rPr>
        <w:t>Hack-A-Day.com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2017 – Current</w:t>
      </w:r>
    </w:p>
    <w:p w14:paraId="08487A85" w14:textId="4D8F5DFE" w:rsidR="00176E3E" w:rsidRPr="00176E3E" w:rsidRDefault="00176E3E">
      <w:pPr>
        <w:rPr>
          <w:i/>
        </w:rPr>
      </w:pPr>
      <w:r w:rsidRPr="00176E3E">
        <w:rPr>
          <w:i/>
        </w:rPr>
        <w:t>A Leading Online Technology Magazine</w:t>
      </w:r>
    </w:p>
    <w:p w14:paraId="1015C5B3" w14:textId="03E5BC86" w:rsidR="00176E3E" w:rsidRDefault="00176E3E">
      <w:pPr>
        <w:rPr>
          <w:b/>
        </w:rPr>
      </w:pPr>
      <w:r>
        <w:rPr>
          <w:b/>
        </w:rPr>
        <w:t>Contributor-At-Large</w:t>
      </w:r>
    </w:p>
    <w:p w14:paraId="69904207" w14:textId="2AD5F68A" w:rsidR="00176E3E" w:rsidRDefault="00176E3E" w:rsidP="000513DA">
      <w:pPr>
        <w:pStyle w:val="ListParagraph"/>
        <w:numPr>
          <w:ilvl w:val="0"/>
          <w:numId w:val="13"/>
        </w:numPr>
      </w:pPr>
      <w:r w:rsidRPr="00176E3E">
        <w:t xml:space="preserve">Content </w:t>
      </w:r>
      <w:r>
        <w:t xml:space="preserve">Writing: Writing Detailed Original Content such as tutorials as well as </w:t>
      </w:r>
      <w:r w:rsidR="000513DA">
        <w:t>short articles.</w:t>
      </w:r>
    </w:p>
    <w:p w14:paraId="5F5775D3" w14:textId="77777777" w:rsidR="000513DA" w:rsidRPr="00176E3E" w:rsidRDefault="000513DA" w:rsidP="000513DA"/>
    <w:p w14:paraId="5A275658" w14:textId="08753E66" w:rsidR="00752F45" w:rsidRDefault="00F4492B">
      <w:pPr>
        <w:rPr>
          <w:rFonts w:cstheme="minorHAnsi"/>
          <w:b/>
          <w:i/>
        </w:rPr>
      </w:pPr>
      <w:r w:rsidRPr="00F4492B">
        <w:rPr>
          <w:b/>
        </w:rPr>
        <w:t>Rajdeep Info Techno Pvt. Ltd, India</w:t>
      </w:r>
      <w:r w:rsidR="006644D6">
        <w:rPr>
          <w:b/>
        </w:rPr>
        <w:tab/>
        <w:t xml:space="preserve">     </w:t>
      </w:r>
      <w:r w:rsidR="006644D6">
        <w:rPr>
          <w:b/>
        </w:rPr>
        <w:tab/>
        <w:t xml:space="preserve">         </w:t>
      </w:r>
    </w:p>
    <w:p w14:paraId="32286375" w14:textId="77777777" w:rsidR="00B36F18" w:rsidRPr="00B36F18" w:rsidRDefault="00F4492B">
      <w:r>
        <w:rPr>
          <w:rFonts w:cstheme="minorHAnsi"/>
          <w:i/>
        </w:rPr>
        <w:t>One of the largest Tolling solutions and construction companies in India</w:t>
      </w:r>
    </w:p>
    <w:p w14:paraId="527C5226" w14:textId="254E79A9" w:rsidR="00EF50EC" w:rsidRPr="00F4492B" w:rsidRDefault="00F4492B" w:rsidP="00EB0896">
      <w:pPr>
        <w:rPr>
          <w:rFonts w:cs="Arial"/>
          <w:b/>
          <w:shd w:val="clear" w:color="auto" w:fill="FFFFFF"/>
        </w:rPr>
      </w:pPr>
      <w:r>
        <w:rPr>
          <w:rFonts w:cstheme="minorHAnsi"/>
          <w:b/>
          <w:i/>
        </w:rPr>
        <w:t>Chief Design Engineer</w:t>
      </w:r>
      <w:bookmarkEnd w:id="1"/>
      <w:r w:rsidR="000C3D06" w:rsidRPr="00C30BFF">
        <w:rPr>
          <w:rFonts w:cstheme="minorHAnsi"/>
          <w:b/>
        </w:rPr>
        <w:t xml:space="preserve">         </w:t>
      </w:r>
      <w:r w:rsidR="001A7671">
        <w:rPr>
          <w:rFonts w:cstheme="minorHAnsi"/>
          <w:b/>
        </w:rPr>
        <w:t xml:space="preserve">   </w:t>
      </w:r>
      <w:r w:rsidR="000C3D06" w:rsidRPr="00C30BFF">
        <w:rPr>
          <w:rFonts w:cstheme="minorHAnsi"/>
          <w:b/>
        </w:rPr>
        <w:t xml:space="preserve"> </w:t>
      </w:r>
      <w:r w:rsidR="00B8488A">
        <w:rPr>
          <w:rFonts w:cstheme="minorHAnsi"/>
          <w:b/>
        </w:rPr>
        <w:t xml:space="preserve">       </w:t>
      </w:r>
      <w:r w:rsidR="00F31F3F">
        <w:rPr>
          <w:rFonts w:cstheme="minorHAnsi"/>
          <w:b/>
        </w:rPr>
        <w:tab/>
      </w:r>
      <w:r w:rsidR="00F31F3F">
        <w:rPr>
          <w:rFonts w:cstheme="minorHAnsi"/>
          <w:b/>
        </w:rPr>
        <w:tab/>
        <w:t xml:space="preserve">         </w:t>
      </w:r>
      <w:r w:rsidR="00B23425" w:rsidRPr="00C30BFF">
        <w:rPr>
          <w:rFonts w:cstheme="minorHAnsi"/>
          <w:b/>
        </w:rPr>
        <w:t xml:space="preserve"> </w:t>
      </w:r>
      <w:r w:rsidR="00F31F3F">
        <w:rPr>
          <w:rFonts w:cstheme="minorHAnsi"/>
          <w:b/>
        </w:rPr>
        <w:t xml:space="preserve">July, </w:t>
      </w:r>
      <w:r w:rsidR="00F31F3F">
        <w:rPr>
          <w:rFonts w:cstheme="minorHAnsi"/>
          <w:b/>
          <w:i/>
        </w:rPr>
        <w:t>2012 to June, 2014 &amp; July, 2015 to July, 2018</w:t>
      </w:r>
    </w:p>
    <w:p w14:paraId="06388F59" w14:textId="3A5EB299" w:rsidR="00D40E94" w:rsidRPr="000513DA" w:rsidRDefault="00F4492B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 xml:space="preserve">Embedded Systems Architect: </w:t>
      </w:r>
      <w:r w:rsidR="00D40E94">
        <w:rPr>
          <w:rFonts w:cstheme="minorHAnsi"/>
        </w:rPr>
        <w:t xml:space="preserve">Responsible for </w:t>
      </w:r>
      <w:r w:rsidR="00803482">
        <w:rPr>
          <w:rFonts w:cstheme="minorHAnsi"/>
        </w:rPr>
        <w:t xml:space="preserve">converting user requirements and </w:t>
      </w:r>
      <w:r w:rsidR="00D40E94">
        <w:rPr>
          <w:rFonts w:cstheme="minorHAnsi"/>
        </w:rPr>
        <w:t>designing hardware and firmware including component selection for new products</w:t>
      </w:r>
      <w:r w:rsidR="00803482">
        <w:rPr>
          <w:rFonts w:cstheme="minorHAnsi"/>
        </w:rPr>
        <w:t>.</w:t>
      </w:r>
    </w:p>
    <w:p w14:paraId="6D5FCC7E" w14:textId="009A46C7" w:rsidR="000513DA" w:rsidRPr="000513DA" w:rsidRDefault="000513DA" w:rsidP="003620EC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lastRenderedPageBreak/>
        <w:t xml:space="preserve">Board Bring-up: </w:t>
      </w:r>
      <w:r w:rsidR="003620EC" w:rsidRPr="002103ED">
        <w:rPr>
          <w:rFonts w:cstheme="minorHAnsi"/>
        </w:rPr>
        <w:t>Lead</w:t>
      </w:r>
      <w:r w:rsidR="003620EC">
        <w:rPr>
          <w:rFonts w:cstheme="minorHAnsi"/>
        </w:rPr>
        <w:t>ing</w:t>
      </w:r>
      <w:r w:rsidR="003620EC" w:rsidRPr="002103ED">
        <w:rPr>
          <w:rFonts w:cstheme="minorHAnsi"/>
        </w:rPr>
        <w:t xml:space="preserve"> Printed Circuit Board design, assembly, testing, </w:t>
      </w:r>
      <w:r w:rsidR="003620EC">
        <w:rPr>
          <w:rFonts w:cstheme="minorHAnsi"/>
        </w:rPr>
        <w:t xml:space="preserve">and </w:t>
      </w:r>
      <w:r w:rsidR="003620EC" w:rsidRPr="002103ED">
        <w:rPr>
          <w:rFonts w:cstheme="minorHAnsi"/>
        </w:rPr>
        <w:t>validation for Component</w:t>
      </w:r>
      <w:r w:rsidR="003620EC">
        <w:rPr>
          <w:rFonts w:cstheme="minorHAnsi"/>
        </w:rPr>
        <w:t>s</w:t>
      </w:r>
      <w:r w:rsidR="003620EC" w:rsidRPr="002103ED">
        <w:rPr>
          <w:rFonts w:cstheme="minorHAnsi"/>
        </w:rPr>
        <w:t xml:space="preserve"> and Layout</w:t>
      </w:r>
      <w:r w:rsidR="003620EC">
        <w:rPr>
          <w:rFonts w:cstheme="minorHAnsi"/>
        </w:rPr>
        <w:t>s</w:t>
      </w:r>
      <w:r w:rsidR="003620EC" w:rsidRPr="002103ED">
        <w:rPr>
          <w:rFonts w:cstheme="minorHAnsi"/>
        </w:rPr>
        <w:t xml:space="preserve"> for 2 and 4-layer boards.</w:t>
      </w:r>
    </w:p>
    <w:p w14:paraId="65195EFC" w14:textId="1C17E92F" w:rsidR="000513DA" w:rsidRPr="00D62A19" w:rsidRDefault="000513DA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>Firmware: Writing mission critical firmware and protoc</w:t>
      </w:r>
      <w:r w:rsidR="003620EC">
        <w:rPr>
          <w:rFonts w:cstheme="minorHAnsi"/>
        </w:rPr>
        <w:t>ol</w:t>
      </w:r>
      <w:r w:rsidR="008B34D5">
        <w:rPr>
          <w:rFonts w:cstheme="minorHAnsi"/>
        </w:rPr>
        <w:t xml:space="preserve">s </w:t>
      </w:r>
      <w:r w:rsidR="003620EC">
        <w:rPr>
          <w:rFonts w:cstheme="minorHAnsi"/>
        </w:rPr>
        <w:t>for microcontrollers and Linux.</w:t>
      </w:r>
    </w:p>
    <w:p w14:paraId="215B83A8" w14:textId="41BC4BD0" w:rsidR="00D62A19" w:rsidRPr="00D40E94" w:rsidRDefault="00D62A19" w:rsidP="00D62A19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>Software: Writing test scripts in Python for integrating hardware with computers and networks.</w:t>
      </w:r>
    </w:p>
    <w:p w14:paraId="0668630F" w14:textId="25AB1C68" w:rsidR="00B23425" w:rsidRPr="002103ED" w:rsidRDefault="00D40E94" w:rsidP="00D40E94">
      <w:pPr>
        <w:pStyle w:val="ListParagraph"/>
        <w:numPr>
          <w:ilvl w:val="0"/>
          <w:numId w:val="6"/>
        </w:numPr>
        <w:ind w:left="426" w:hanging="284"/>
        <w:jc w:val="both"/>
      </w:pPr>
      <w:r>
        <w:rPr>
          <w:rFonts w:cstheme="minorHAnsi"/>
        </w:rPr>
        <w:t xml:space="preserve">Communication: </w:t>
      </w:r>
      <w:r w:rsidR="009A6715">
        <w:rPr>
          <w:rFonts w:cstheme="minorHAnsi"/>
        </w:rPr>
        <w:t>Point of contact between multiple stakeholders including Upper Management and Software</w:t>
      </w:r>
      <w:r w:rsidR="002103ED">
        <w:rPr>
          <w:rFonts w:cstheme="minorHAnsi"/>
        </w:rPr>
        <w:t xml:space="preserve"> and Hardware Teams for developing solutions.</w:t>
      </w:r>
    </w:p>
    <w:p w14:paraId="51C9AC19" w14:textId="47ABAF72" w:rsid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</w:pPr>
      <w:r w:rsidRPr="002103ED">
        <w:t>Technical Representation: Lead</w:t>
      </w:r>
      <w:r>
        <w:t>ing</w:t>
      </w:r>
      <w:r w:rsidRPr="002103ED">
        <w:t xml:space="preserve"> client interactions to interpret system requirements for new products and present</w:t>
      </w:r>
      <w:r>
        <w:t xml:space="preserve">ing </w:t>
      </w:r>
      <w:r w:rsidRPr="002103ED">
        <w:t>/</w:t>
      </w:r>
      <w:r>
        <w:t xml:space="preserve"> </w:t>
      </w:r>
      <w:r w:rsidRPr="002103ED">
        <w:t>defend</w:t>
      </w:r>
      <w:r>
        <w:t>ing</w:t>
      </w:r>
      <w:r w:rsidRPr="002103ED">
        <w:t xml:space="preserve"> existing solutions.</w:t>
      </w:r>
    </w:p>
    <w:p w14:paraId="207674C5" w14:textId="1A3D022A" w:rsidR="00A81002" w:rsidRDefault="00A81002" w:rsidP="00FA184A">
      <w:pPr>
        <w:pStyle w:val="ListParagraph"/>
        <w:numPr>
          <w:ilvl w:val="0"/>
          <w:numId w:val="6"/>
        </w:numPr>
        <w:ind w:left="426" w:hanging="284"/>
        <w:jc w:val="both"/>
      </w:pPr>
      <w:r>
        <w:t xml:space="preserve">Team </w:t>
      </w:r>
      <w:r w:rsidR="00FA184A">
        <w:t xml:space="preserve">and Project Management: </w:t>
      </w:r>
      <w:r w:rsidR="00FA184A">
        <w:rPr>
          <w:rFonts w:cstheme="minorHAnsi"/>
        </w:rPr>
        <w:t>Generating Cost and Time budget estimates.</w:t>
      </w:r>
    </w:p>
    <w:p w14:paraId="03DB0196" w14:textId="7DFDD40D" w:rsidR="002103ED" w:rsidRDefault="002103ED" w:rsidP="002103ED">
      <w:pPr>
        <w:rPr>
          <w:rFonts w:cstheme="minorHAnsi"/>
          <w:b/>
          <w:i/>
        </w:rPr>
      </w:pP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Pr="00C30BFF">
        <w:rPr>
          <w:b/>
        </w:rPr>
        <w:tab/>
      </w:r>
      <w:r w:rsidR="00887F05">
        <w:rPr>
          <w:rFonts w:cstheme="minorHAnsi"/>
          <w:b/>
        </w:rPr>
        <w:t xml:space="preserve">              </w:t>
      </w:r>
      <w:r w:rsidR="00887F05">
        <w:rPr>
          <w:rFonts w:cstheme="minorHAnsi"/>
          <w:b/>
        </w:rPr>
        <w:tab/>
      </w:r>
    </w:p>
    <w:p w14:paraId="7A980ED6" w14:textId="62D0C40B" w:rsidR="002103ED" w:rsidRDefault="002103ED" w:rsidP="002103ED">
      <w:r w:rsidRPr="002103ED">
        <w:rPr>
          <w:rFonts w:cstheme="minorHAnsi"/>
          <w:b/>
          <w:i/>
        </w:rPr>
        <w:t>Team Lead - Electronics</w:t>
      </w:r>
      <w:r>
        <w:t xml:space="preserve">  </w:t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tab/>
      </w:r>
      <w:r w:rsidR="00F31F3F">
        <w:rPr>
          <w:rFonts w:cstheme="minorHAnsi"/>
          <w:b/>
        </w:rPr>
        <w:t xml:space="preserve">April </w:t>
      </w:r>
      <w:r w:rsidR="00F31F3F">
        <w:rPr>
          <w:rFonts w:cstheme="minorHAnsi"/>
          <w:b/>
          <w:i/>
        </w:rPr>
        <w:t>2009 to June 2010</w:t>
      </w:r>
    </w:p>
    <w:p w14:paraId="367E2AB8" w14:textId="6E12507B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>Technical Lead: Responsible for co-ordinati</w:t>
      </w:r>
      <w:r w:rsidR="005C2390">
        <w:rPr>
          <w:rFonts w:cstheme="minorHAnsi"/>
        </w:rPr>
        <w:t>ng the Team</w:t>
      </w:r>
      <w:r w:rsidRPr="002103ED">
        <w:rPr>
          <w:rFonts w:cstheme="minorHAnsi"/>
        </w:rPr>
        <w:t xml:space="preserve"> for Embedded Development Group</w:t>
      </w:r>
    </w:p>
    <w:p w14:paraId="21399BCE" w14:textId="7C867C0E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 xml:space="preserve">Product </w:t>
      </w:r>
      <w:r w:rsidR="005C2390">
        <w:rPr>
          <w:rFonts w:cstheme="minorHAnsi"/>
        </w:rPr>
        <w:t>R</w:t>
      </w:r>
      <w:r w:rsidRPr="002103ED">
        <w:rPr>
          <w:rFonts w:cstheme="minorHAnsi"/>
        </w:rPr>
        <w:t>ealisation from Design: Execut</w:t>
      </w:r>
      <w:r w:rsidR="005C2390">
        <w:rPr>
          <w:rFonts w:cstheme="minorHAnsi"/>
        </w:rPr>
        <w:t>ing</w:t>
      </w:r>
      <w:r w:rsidRPr="002103ED">
        <w:rPr>
          <w:rFonts w:cstheme="minorHAnsi"/>
        </w:rPr>
        <w:t xml:space="preserve"> projects within scope, schedul</w:t>
      </w:r>
      <w:r w:rsidR="005C2390">
        <w:rPr>
          <w:rFonts w:cstheme="minorHAnsi"/>
        </w:rPr>
        <w:t>ing</w:t>
      </w:r>
      <w:r w:rsidRPr="002103ED">
        <w:rPr>
          <w:rFonts w:cstheme="minorHAnsi"/>
        </w:rPr>
        <w:t xml:space="preserve"> and </w:t>
      </w:r>
      <w:r w:rsidR="005C2390">
        <w:rPr>
          <w:rFonts w:cstheme="minorHAnsi"/>
        </w:rPr>
        <w:t>budgeting</w:t>
      </w:r>
    </w:p>
    <w:p w14:paraId="3456AAD5" w14:textId="067E352B" w:rsidR="002103ED" w:rsidRPr="003620EC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3620EC">
        <w:rPr>
          <w:rFonts w:cstheme="minorHAnsi"/>
        </w:rPr>
        <w:t>Board Bring</w:t>
      </w:r>
      <w:r w:rsidR="00321980" w:rsidRPr="003620EC">
        <w:rPr>
          <w:rFonts w:cstheme="minorHAnsi"/>
        </w:rPr>
        <w:t>-</w:t>
      </w:r>
      <w:r w:rsidRPr="003620EC">
        <w:rPr>
          <w:rFonts w:cstheme="minorHAnsi"/>
        </w:rPr>
        <w:t xml:space="preserve">up: </w:t>
      </w:r>
      <w:r w:rsidR="003620EC">
        <w:rPr>
          <w:rFonts w:cstheme="minorHAnsi"/>
        </w:rPr>
        <w:t>Designing and finalizing schematics as well as layouts for multi-layer boards.</w:t>
      </w:r>
      <w:r w:rsidR="006644D6">
        <w:rPr>
          <w:rFonts w:cstheme="minorHAnsi"/>
        </w:rPr>
        <w:t xml:space="preserve"> </w:t>
      </w:r>
      <w:r w:rsidRPr="003620EC">
        <w:rPr>
          <w:rFonts w:cstheme="minorHAnsi"/>
        </w:rPr>
        <w:t>Design Reviews &amp; Documentation: Record</w:t>
      </w:r>
      <w:r w:rsidR="00966561" w:rsidRPr="003620EC">
        <w:rPr>
          <w:rFonts w:cstheme="minorHAnsi"/>
        </w:rPr>
        <w:t>ing</w:t>
      </w:r>
      <w:r w:rsidRPr="003620EC">
        <w:rPr>
          <w:rFonts w:cstheme="minorHAnsi"/>
        </w:rPr>
        <w:t xml:space="preserve"> Test and Validation results and conduct</w:t>
      </w:r>
      <w:r w:rsidR="00966561" w:rsidRPr="003620EC">
        <w:rPr>
          <w:rFonts w:cstheme="minorHAnsi"/>
        </w:rPr>
        <w:t>ing</w:t>
      </w:r>
      <w:r w:rsidRPr="003620EC">
        <w:rPr>
          <w:rFonts w:cstheme="minorHAnsi"/>
        </w:rPr>
        <w:t xml:space="preserve"> formal review</w:t>
      </w:r>
      <w:r w:rsidR="00966561" w:rsidRPr="003620EC">
        <w:rPr>
          <w:rFonts w:cstheme="minorHAnsi"/>
        </w:rPr>
        <w:t>s</w:t>
      </w:r>
      <w:r w:rsidRPr="003620EC">
        <w:rPr>
          <w:rFonts w:cstheme="minorHAnsi"/>
        </w:rPr>
        <w:t xml:space="preserve"> of all tasks on a regular basis.</w:t>
      </w:r>
    </w:p>
    <w:p w14:paraId="7BE469EB" w14:textId="689F8B4B" w:rsidR="002103ED" w:rsidRP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>Firmware Development: Writ</w:t>
      </w:r>
      <w:r w:rsidR="00966561">
        <w:rPr>
          <w:rFonts w:cstheme="minorHAnsi"/>
        </w:rPr>
        <w:t>ing</w:t>
      </w:r>
      <w:r w:rsidRPr="002103ED">
        <w:rPr>
          <w:rFonts w:cstheme="minorHAnsi"/>
        </w:rPr>
        <w:t xml:space="preserve"> and oversee</w:t>
      </w:r>
      <w:r w:rsidR="00966561">
        <w:rPr>
          <w:rFonts w:cstheme="minorHAnsi"/>
        </w:rPr>
        <w:t>ing</w:t>
      </w:r>
      <w:r w:rsidRPr="002103ED">
        <w:rPr>
          <w:rFonts w:cstheme="minorHAnsi"/>
        </w:rPr>
        <w:t xml:space="preserve"> the testing &amp; validation of Firmware for mission critical control systems.</w:t>
      </w:r>
    </w:p>
    <w:p w14:paraId="04C05396" w14:textId="3ECA2C20" w:rsidR="002103ED" w:rsidRDefault="002103ED" w:rsidP="002103ED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2103ED">
        <w:rPr>
          <w:rFonts w:cstheme="minorHAnsi"/>
        </w:rPr>
        <w:t xml:space="preserve">Product Support: </w:t>
      </w:r>
      <w:r w:rsidR="002C6A74">
        <w:rPr>
          <w:rFonts w:cstheme="minorHAnsi"/>
        </w:rPr>
        <w:t>P</w:t>
      </w:r>
      <w:r w:rsidRPr="002103ED">
        <w:rPr>
          <w:rFonts w:cstheme="minorHAnsi"/>
        </w:rPr>
        <w:t>roviding site assistance and improvement in existing solutions and quality assurance.</w:t>
      </w:r>
    </w:p>
    <w:p w14:paraId="52F6244D" w14:textId="4CDFF475" w:rsidR="002103ED" w:rsidRDefault="00887F05" w:rsidP="002103ED">
      <w:pPr>
        <w:jc w:val="both"/>
      </w:pPr>
      <w:r>
        <w:rPr>
          <w:rFonts w:cstheme="minorHAnsi"/>
          <w:b/>
        </w:rPr>
        <w:t xml:space="preserve"> </w:t>
      </w:r>
    </w:p>
    <w:p w14:paraId="615354AB" w14:textId="26455523" w:rsidR="002103ED" w:rsidRPr="009D6182" w:rsidRDefault="002103ED" w:rsidP="009D6182">
      <w:pPr>
        <w:rPr>
          <w:rFonts w:cstheme="minorHAnsi"/>
          <w:b/>
          <w:i/>
        </w:rPr>
      </w:pPr>
      <w:r w:rsidRPr="009D6182">
        <w:rPr>
          <w:rFonts w:cstheme="minorHAnsi"/>
          <w:b/>
          <w:i/>
        </w:rPr>
        <w:t xml:space="preserve">Development Engineer </w:t>
      </w:r>
      <w:r w:rsidR="00F31F3F">
        <w:rPr>
          <w:rFonts w:cstheme="minorHAnsi"/>
          <w:b/>
          <w:i/>
        </w:rPr>
        <w:t>–</w:t>
      </w:r>
      <w:r w:rsidRPr="009D6182">
        <w:rPr>
          <w:rFonts w:cstheme="minorHAnsi"/>
          <w:b/>
          <w:i/>
        </w:rPr>
        <w:t xml:space="preserve"> Electronics</w:t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  <w:t xml:space="preserve">    </w:t>
      </w:r>
      <w:r w:rsidR="00F31F3F">
        <w:rPr>
          <w:rFonts w:cstheme="minorHAnsi"/>
          <w:b/>
        </w:rPr>
        <w:t xml:space="preserve">January, </w:t>
      </w:r>
      <w:r w:rsidR="00F31F3F">
        <w:rPr>
          <w:rFonts w:cstheme="minorHAnsi"/>
          <w:b/>
          <w:i/>
        </w:rPr>
        <w:t>2008 to March 2009</w:t>
      </w:r>
    </w:p>
    <w:p w14:paraId="54E40048" w14:textId="1B5A1812" w:rsidR="002103ED" w:rsidRPr="009D6182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S</w:t>
      </w:r>
      <w:r w:rsidR="00965146">
        <w:rPr>
          <w:rFonts w:cstheme="minorHAnsi"/>
        </w:rPr>
        <w:t>ystem On Chip</w:t>
      </w:r>
      <w:r w:rsidRPr="009D6182">
        <w:rPr>
          <w:rFonts w:cstheme="minorHAnsi"/>
        </w:rPr>
        <w:t xml:space="preserve"> Design: Design</w:t>
      </w:r>
      <w:r w:rsidR="002D123D">
        <w:rPr>
          <w:rFonts w:cstheme="minorHAnsi"/>
        </w:rPr>
        <w:t>ing</w:t>
      </w:r>
      <w:r w:rsidRPr="009D6182">
        <w:rPr>
          <w:rFonts w:cstheme="minorHAnsi"/>
        </w:rPr>
        <w:t xml:space="preserve"> SOC systems in </w:t>
      </w:r>
      <w:proofErr w:type="spellStart"/>
      <w:r w:rsidRPr="009D6182">
        <w:rPr>
          <w:rFonts w:cstheme="minorHAnsi"/>
        </w:rPr>
        <w:t>VerilogHDL</w:t>
      </w:r>
      <w:proofErr w:type="spellEnd"/>
      <w:r w:rsidRPr="009D6182">
        <w:rPr>
          <w:rFonts w:cstheme="minorHAnsi"/>
        </w:rPr>
        <w:t xml:space="preserve"> and C++ using Altera Quartus II and NIOS II Softcore Processor</w:t>
      </w:r>
    </w:p>
    <w:p w14:paraId="49EBB408" w14:textId="33F6B7E9" w:rsidR="002103ED" w:rsidRPr="009D6182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Board Bring</w:t>
      </w:r>
      <w:r w:rsidR="009D6182">
        <w:rPr>
          <w:rFonts w:cstheme="minorHAnsi"/>
        </w:rPr>
        <w:t>-</w:t>
      </w:r>
      <w:r w:rsidRPr="009D6182">
        <w:rPr>
          <w:rFonts w:cstheme="minorHAnsi"/>
        </w:rPr>
        <w:t>up: Design</w:t>
      </w:r>
      <w:r w:rsidR="002D123D">
        <w:rPr>
          <w:rFonts w:cstheme="minorHAnsi"/>
        </w:rPr>
        <w:t>ing</w:t>
      </w:r>
      <w:r w:rsidRPr="009D6182">
        <w:rPr>
          <w:rFonts w:cstheme="minorHAnsi"/>
        </w:rPr>
        <w:t xml:space="preserve"> and Test</w:t>
      </w:r>
      <w:r w:rsidR="002D123D">
        <w:rPr>
          <w:rFonts w:cstheme="minorHAnsi"/>
        </w:rPr>
        <w:t xml:space="preserve">ing </w:t>
      </w:r>
      <w:r w:rsidRPr="009D6182">
        <w:rPr>
          <w:rFonts w:cstheme="minorHAnsi"/>
        </w:rPr>
        <w:t>2 and 4 layer PCBs for control and automation products</w:t>
      </w:r>
    </w:p>
    <w:p w14:paraId="726663A1" w14:textId="2D8D293A" w:rsidR="002103ED" w:rsidRDefault="002103ED" w:rsidP="009D6182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9D6182">
        <w:rPr>
          <w:rFonts w:cstheme="minorHAnsi"/>
        </w:rPr>
        <w:t>Product documentation for relevant projects</w:t>
      </w:r>
      <w:r w:rsidR="00EB7FA8">
        <w:rPr>
          <w:rFonts w:cstheme="minorHAnsi"/>
        </w:rPr>
        <w:t>.</w:t>
      </w:r>
    </w:p>
    <w:p w14:paraId="488CCBBE" w14:textId="77777777" w:rsidR="00325878" w:rsidRPr="00325878" w:rsidRDefault="00325878" w:rsidP="00325878">
      <w:pPr>
        <w:jc w:val="both"/>
        <w:rPr>
          <w:rFonts w:cstheme="minorHAnsi"/>
        </w:rPr>
      </w:pPr>
    </w:p>
    <w:p w14:paraId="5D0917B0" w14:textId="4948BD96" w:rsidR="002103ED" w:rsidRPr="00325878" w:rsidRDefault="002103ED" w:rsidP="002103ED">
      <w:pPr>
        <w:jc w:val="both"/>
        <w:rPr>
          <w:b/>
        </w:rPr>
      </w:pPr>
      <w:r w:rsidRPr="00325878">
        <w:rPr>
          <w:b/>
        </w:rPr>
        <w:t>International Institute Of Information Technology</w:t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</w:r>
      <w:r w:rsidR="00325878">
        <w:rPr>
          <w:b/>
        </w:rPr>
        <w:tab/>
        <w:t xml:space="preserve">      </w:t>
      </w:r>
    </w:p>
    <w:p w14:paraId="40DEB30C" w14:textId="0B3620E9" w:rsidR="002103ED" w:rsidRDefault="002103ED" w:rsidP="00325878">
      <w:r w:rsidRPr="00325878">
        <w:rPr>
          <w:rFonts w:cstheme="minorHAnsi"/>
          <w:b/>
          <w:i/>
        </w:rPr>
        <w:t xml:space="preserve">Research Associate </w:t>
      </w:r>
      <w:r w:rsidR="00F31F3F">
        <w:rPr>
          <w:rFonts w:cstheme="minorHAnsi"/>
          <w:b/>
          <w:i/>
        </w:rPr>
        <w:t>–</w:t>
      </w:r>
      <w:r w:rsidRPr="00325878">
        <w:rPr>
          <w:rFonts w:cstheme="minorHAnsi"/>
          <w:b/>
          <w:i/>
        </w:rPr>
        <w:t xml:space="preserve"> VLSI</w:t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</w:r>
      <w:r w:rsidR="00F31F3F">
        <w:rPr>
          <w:rFonts w:cstheme="minorHAnsi"/>
          <w:b/>
          <w:i/>
        </w:rPr>
        <w:tab/>
        <w:t xml:space="preserve">        </w:t>
      </w:r>
      <w:r w:rsidR="00F31F3F" w:rsidRPr="00AF1235">
        <w:rPr>
          <w:rFonts w:cstheme="minorHAnsi"/>
          <w:b/>
          <w:i/>
        </w:rPr>
        <w:t>2006-2008</w:t>
      </w:r>
    </w:p>
    <w:p w14:paraId="3A87B3B8" w14:textId="41D6DB89" w:rsidR="002103ED" w:rsidRPr="00325878" w:rsidRDefault="002103ED" w:rsidP="00325878">
      <w:pPr>
        <w:pStyle w:val="ListParagraph"/>
        <w:numPr>
          <w:ilvl w:val="0"/>
          <w:numId w:val="6"/>
        </w:numPr>
        <w:ind w:left="426" w:hanging="284"/>
        <w:jc w:val="both"/>
        <w:rPr>
          <w:rFonts w:cstheme="minorHAnsi"/>
        </w:rPr>
      </w:pPr>
      <w:r w:rsidRPr="00325878">
        <w:rPr>
          <w:rFonts w:cstheme="minorHAnsi"/>
        </w:rPr>
        <w:t>Cadence RTL Compiler and Encounter Lab preparation and delivery</w:t>
      </w:r>
    </w:p>
    <w:p w14:paraId="778E3474" w14:textId="55342BD4" w:rsidR="00AA343D" w:rsidRPr="00EB7FA8" w:rsidRDefault="002103ED" w:rsidP="00EB7FA8">
      <w:pPr>
        <w:pStyle w:val="ListParagraph"/>
        <w:numPr>
          <w:ilvl w:val="0"/>
          <w:numId w:val="6"/>
        </w:numPr>
        <w:ind w:left="426" w:hanging="284"/>
        <w:jc w:val="both"/>
      </w:pPr>
      <w:r w:rsidRPr="00325878">
        <w:rPr>
          <w:rFonts w:cstheme="minorHAnsi"/>
        </w:rPr>
        <w:t>Course Material</w:t>
      </w:r>
      <w:r>
        <w:t xml:space="preserve"> audits</w:t>
      </w:r>
    </w:p>
    <w:p w14:paraId="4E65E80C" w14:textId="77777777" w:rsidR="00BA280B" w:rsidRDefault="00BA280B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14:paraId="3683F0E6" w14:textId="77777777" w:rsidR="0055615B" w:rsidRDefault="0055615B" w:rsidP="0055615B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Education</w:t>
      </w:r>
    </w:p>
    <w:p w14:paraId="7EBD678A" w14:textId="64955948" w:rsidR="00AA343D" w:rsidRDefault="00FA75B3" w:rsidP="00AA343D">
      <w:pPr>
        <w:rPr>
          <w:rFonts w:cstheme="minorHAnsi"/>
        </w:rPr>
      </w:pPr>
      <w:r>
        <w:rPr>
          <w:rFonts w:cstheme="minorHAnsi"/>
          <w:b/>
        </w:rPr>
        <w:t xml:space="preserve">Master of </w:t>
      </w:r>
      <w:r w:rsidR="00393BFE">
        <w:rPr>
          <w:rFonts w:cstheme="minorHAnsi"/>
          <w:b/>
        </w:rPr>
        <w:t>Technology</w:t>
      </w:r>
      <w:r>
        <w:rPr>
          <w:rFonts w:cstheme="minorHAnsi"/>
          <w:b/>
        </w:rPr>
        <w:t xml:space="preserve"> </w:t>
      </w:r>
      <w:r w:rsidR="00AA343D">
        <w:rPr>
          <w:rFonts w:cstheme="minorHAnsi"/>
          <w:b/>
        </w:rPr>
        <w:t xml:space="preserve">– </w:t>
      </w:r>
      <w:r w:rsidR="00393BFE">
        <w:rPr>
          <w:rFonts w:cstheme="minorHAnsi"/>
        </w:rPr>
        <w:t>Communication 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</w:t>
      </w:r>
      <w:r w:rsidR="00AA343D">
        <w:rPr>
          <w:rFonts w:cstheme="minorHAnsi"/>
        </w:rPr>
        <w:t xml:space="preserve">               </w:t>
      </w:r>
      <w:r>
        <w:rPr>
          <w:rFonts w:cstheme="minorHAnsi"/>
        </w:rPr>
        <w:t xml:space="preserve">         </w:t>
      </w:r>
      <w:r w:rsidR="00AA343D">
        <w:rPr>
          <w:rFonts w:cstheme="minorHAnsi"/>
        </w:rPr>
        <w:t xml:space="preserve">  </w:t>
      </w:r>
      <w:r w:rsidR="00393BFE">
        <w:rPr>
          <w:rFonts w:cstheme="minorHAnsi"/>
        </w:rPr>
        <w:t xml:space="preserve">     </w:t>
      </w:r>
      <w:r w:rsidR="00393BFE">
        <w:rPr>
          <w:rFonts w:cstheme="minorHAnsi"/>
          <w:b/>
          <w:i/>
        </w:rPr>
        <w:t>2010-2012</w:t>
      </w:r>
    </w:p>
    <w:p w14:paraId="433A1DFB" w14:textId="1579153E" w:rsidR="00AA343D" w:rsidRDefault="00393BFE" w:rsidP="00AA343D">
      <w:pPr>
        <w:rPr>
          <w:rFonts w:cstheme="minorHAnsi"/>
          <w:i/>
        </w:rPr>
      </w:pPr>
      <w:r>
        <w:rPr>
          <w:rFonts w:cstheme="minorHAnsi"/>
          <w:i/>
        </w:rPr>
        <w:t>Guru Nanak Dev University, India</w:t>
      </w:r>
    </w:p>
    <w:p w14:paraId="61309E2C" w14:textId="7B35165A" w:rsidR="00393BFE" w:rsidRDefault="00393BFE" w:rsidP="00393BFE">
      <w:pPr>
        <w:pStyle w:val="ListParagraph"/>
        <w:numPr>
          <w:ilvl w:val="0"/>
          <w:numId w:val="10"/>
        </w:numPr>
        <w:rPr>
          <w:rFonts w:cstheme="minorHAnsi"/>
          <w:i/>
        </w:rPr>
      </w:pPr>
      <w:r>
        <w:rPr>
          <w:rFonts w:cstheme="minorHAnsi"/>
          <w:i/>
        </w:rPr>
        <w:t>CPGA 8.4/10</w:t>
      </w:r>
      <w:r w:rsidR="003604FE">
        <w:rPr>
          <w:rFonts w:cstheme="minorHAnsi"/>
          <w:i/>
        </w:rPr>
        <w:t xml:space="preserve"> (Equivalent to 74.3%)</w:t>
      </w:r>
    </w:p>
    <w:p w14:paraId="775F09CC" w14:textId="1C5C9722" w:rsidR="00393BFE" w:rsidRDefault="00393BFE" w:rsidP="00393BFE">
      <w:pPr>
        <w:pStyle w:val="ListParagraph"/>
        <w:numPr>
          <w:ilvl w:val="0"/>
          <w:numId w:val="10"/>
        </w:numPr>
        <w:rPr>
          <w:rFonts w:cstheme="minorHAnsi"/>
          <w:i/>
        </w:rPr>
      </w:pPr>
      <w:r>
        <w:rPr>
          <w:rFonts w:cstheme="minorHAnsi"/>
          <w:i/>
        </w:rPr>
        <w:t>Credentials Assessed by World Education Services, Canada</w:t>
      </w:r>
    </w:p>
    <w:p w14:paraId="537A479E" w14:textId="77777777" w:rsidR="00393BFE" w:rsidRDefault="00393BFE" w:rsidP="00393BFE">
      <w:pPr>
        <w:rPr>
          <w:rFonts w:cstheme="minorHAnsi"/>
          <w:b/>
        </w:rPr>
      </w:pPr>
    </w:p>
    <w:p w14:paraId="521DD611" w14:textId="2E8436B6" w:rsidR="00393BFE" w:rsidRPr="00393BFE" w:rsidRDefault="00393BFE" w:rsidP="00393BFE">
      <w:pPr>
        <w:rPr>
          <w:rFonts w:cstheme="minorHAnsi"/>
          <w:i/>
        </w:rPr>
      </w:pPr>
      <w:r w:rsidRPr="00393BFE">
        <w:rPr>
          <w:rFonts w:cstheme="minorHAnsi"/>
          <w:b/>
        </w:rPr>
        <w:t xml:space="preserve">Bachelor Of Technology </w:t>
      </w:r>
      <w:r w:rsidRPr="00393BFE">
        <w:rPr>
          <w:rFonts w:cstheme="minorHAnsi"/>
        </w:rPr>
        <w:t>– Electronics and Communication Engineering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  <w:t xml:space="preserve">       </w:t>
      </w:r>
      <w:r w:rsidR="008C0FA4">
        <w:rPr>
          <w:rFonts w:cstheme="minorHAnsi"/>
          <w:i/>
        </w:rPr>
        <w:t xml:space="preserve"> </w:t>
      </w:r>
      <w:r w:rsidRPr="00393BFE">
        <w:rPr>
          <w:rFonts w:cstheme="minorHAnsi"/>
          <w:b/>
          <w:i/>
        </w:rPr>
        <w:t>2002-2006</w:t>
      </w:r>
    </w:p>
    <w:p w14:paraId="4D61747D" w14:textId="06E7C7A7" w:rsidR="0051053A" w:rsidRDefault="00393BFE" w:rsidP="002851AA">
      <w:pPr>
        <w:rPr>
          <w:rFonts w:cs="Arial"/>
          <w:i/>
          <w:shd w:val="clear" w:color="auto" w:fill="FFFFFF"/>
        </w:rPr>
      </w:pPr>
      <w:r w:rsidRPr="00393BFE">
        <w:rPr>
          <w:rFonts w:cs="Arial"/>
          <w:i/>
          <w:shd w:val="clear" w:color="auto" w:fill="FFFFFF"/>
        </w:rPr>
        <w:t>Punjab Technical University, India</w:t>
      </w:r>
    </w:p>
    <w:p w14:paraId="04E300F4" w14:textId="7AD72963" w:rsidR="00393BFE" w:rsidRDefault="003604FE" w:rsidP="00393BFE">
      <w:pPr>
        <w:pStyle w:val="ListParagraph"/>
        <w:numPr>
          <w:ilvl w:val="0"/>
          <w:numId w:val="11"/>
        </w:numPr>
        <w:rPr>
          <w:rFonts w:cs="Arial"/>
          <w:i/>
          <w:shd w:val="clear" w:color="auto" w:fill="FFFFFF"/>
        </w:rPr>
      </w:pPr>
      <w:r>
        <w:rPr>
          <w:rFonts w:cs="Arial"/>
          <w:i/>
          <w:shd w:val="clear" w:color="auto" w:fill="FFFFFF"/>
        </w:rPr>
        <w:t>77.71% (Equivalent to 2.8 4.0GPA)</w:t>
      </w:r>
    </w:p>
    <w:p w14:paraId="43AF72B5" w14:textId="63071D58" w:rsidR="003604FE" w:rsidRDefault="003604FE" w:rsidP="003604FE">
      <w:pPr>
        <w:pStyle w:val="ListParagraph"/>
        <w:numPr>
          <w:ilvl w:val="0"/>
          <w:numId w:val="11"/>
        </w:numPr>
        <w:rPr>
          <w:rFonts w:cstheme="minorHAnsi"/>
          <w:i/>
        </w:rPr>
      </w:pPr>
      <w:r>
        <w:rPr>
          <w:rFonts w:cstheme="minorHAnsi"/>
          <w:i/>
        </w:rPr>
        <w:t>Credentials Assessed by World Education Services, Canada</w:t>
      </w:r>
    </w:p>
    <w:p w14:paraId="22FD9F19" w14:textId="77777777" w:rsidR="001E53BB" w:rsidRPr="001E53BB" w:rsidRDefault="001E53BB" w:rsidP="001E53BB">
      <w:pPr>
        <w:rPr>
          <w:rFonts w:cstheme="minorHAnsi"/>
          <w:i/>
        </w:rPr>
      </w:pPr>
    </w:p>
    <w:p w14:paraId="6CED205C" w14:textId="77777777" w:rsidR="00BD77DE" w:rsidRPr="00BD77DE" w:rsidRDefault="00BD77DE" w:rsidP="00BD77DE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  <w:r w:rsidRPr="00BD77DE">
        <w:rPr>
          <w:rFonts w:cs="David"/>
          <w:b/>
          <w:sz w:val="24"/>
          <w:szCs w:val="24"/>
        </w:rPr>
        <w:t>Certifications</w:t>
      </w:r>
    </w:p>
    <w:p w14:paraId="4C4A1DA1" w14:textId="25C8EA36" w:rsidR="00BD77DE" w:rsidRDefault="00BD77DE" w:rsidP="00BD77DE">
      <w:pPr>
        <w:rPr>
          <w:shd w:val="clear" w:color="auto" w:fill="FFFFFF"/>
        </w:rPr>
      </w:pPr>
      <w:r w:rsidRPr="00BD77DE">
        <w:rPr>
          <w:b/>
        </w:rPr>
        <w:t>IELTS –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May – 2017</w:t>
      </w:r>
    </w:p>
    <w:p w14:paraId="226C27E7" w14:textId="0D234F8C" w:rsidR="00BD77DE" w:rsidRPr="00480403" w:rsidRDefault="001E53BB" w:rsidP="00BD77DE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1E53BB">
        <w:rPr>
          <w:shd w:val="clear" w:color="auto" w:fill="FFFFFF"/>
        </w:rPr>
        <w:t>Listening 8.5, Reading 8.5, Writing 7.5, Speaking 8.5</w:t>
      </w:r>
    </w:p>
    <w:p w14:paraId="6DA4B517" w14:textId="5F3F6ED1" w:rsidR="00BD77DE" w:rsidRDefault="00BD77DE" w:rsidP="0051053A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</w:p>
    <w:p w14:paraId="1F8B4356" w14:textId="795B7C05" w:rsidR="00AE0A7C" w:rsidRDefault="00AE0A7C" w:rsidP="0051053A">
      <w:pPr>
        <w:pBdr>
          <w:bottom w:val="single" w:sz="12" w:space="1" w:color="auto"/>
        </w:pBdr>
        <w:tabs>
          <w:tab w:val="left" w:pos="0"/>
        </w:tabs>
        <w:rPr>
          <w:rFonts w:cs="David"/>
          <w:b/>
          <w:sz w:val="24"/>
          <w:szCs w:val="24"/>
        </w:rPr>
      </w:pPr>
      <w:r>
        <w:rPr>
          <w:rFonts w:cs="David"/>
          <w:b/>
          <w:sz w:val="24"/>
          <w:szCs w:val="24"/>
        </w:rPr>
        <w:t>Projects</w:t>
      </w:r>
    </w:p>
    <w:p w14:paraId="194DA8E6" w14:textId="0F97B23B" w:rsidR="00BD77DE" w:rsidRPr="00C20909" w:rsidRDefault="008B34D5" w:rsidP="00AE0A7C">
      <w:pPr>
        <w:pStyle w:val="ListParagraph"/>
        <w:numPr>
          <w:ilvl w:val="0"/>
          <w:numId w:val="12"/>
        </w:numPr>
      </w:pPr>
      <w:r>
        <w:t xml:space="preserve">Project Documentation is </w:t>
      </w:r>
      <w:r w:rsidR="00AE0A7C">
        <w:t>Available Online at https://inderpreet.github.io/index5.html</w:t>
      </w:r>
    </w:p>
    <w:sectPr w:rsidR="00BD77DE" w:rsidRPr="00C20909" w:rsidSect="009429A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9B9B" w14:textId="77777777" w:rsidR="007E3EB7" w:rsidRDefault="007E3EB7" w:rsidP="00337ED0">
      <w:r>
        <w:separator/>
      </w:r>
    </w:p>
  </w:endnote>
  <w:endnote w:type="continuationSeparator" w:id="0">
    <w:p w14:paraId="75BF436A" w14:textId="77777777" w:rsidR="007E3EB7" w:rsidRDefault="007E3EB7" w:rsidP="0033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2BCE" w14:textId="77777777" w:rsidR="007E3EB7" w:rsidRDefault="007E3EB7" w:rsidP="00337ED0">
      <w:r>
        <w:separator/>
      </w:r>
    </w:p>
  </w:footnote>
  <w:footnote w:type="continuationSeparator" w:id="0">
    <w:p w14:paraId="4A7E587C" w14:textId="77777777" w:rsidR="007E3EB7" w:rsidRDefault="007E3EB7" w:rsidP="0033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3713"/>
    <w:multiLevelType w:val="hybridMultilevel"/>
    <w:tmpl w:val="16DC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1A3F"/>
    <w:multiLevelType w:val="hybridMultilevel"/>
    <w:tmpl w:val="B582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6E5C"/>
    <w:multiLevelType w:val="hybridMultilevel"/>
    <w:tmpl w:val="4220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B65"/>
    <w:multiLevelType w:val="hybridMultilevel"/>
    <w:tmpl w:val="C4407F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C7EDE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761127"/>
    <w:multiLevelType w:val="hybridMultilevel"/>
    <w:tmpl w:val="7D0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B6A67"/>
    <w:multiLevelType w:val="hybridMultilevel"/>
    <w:tmpl w:val="5C72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8475A"/>
    <w:multiLevelType w:val="hybridMultilevel"/>
    <w:tmpl w:val="AF6EC486"/>
    <w:lvl w:ilvl="0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421EC0"/>
    <w:multiLevelType w:val="hybridMultilevel"/>
    <w:tmpl w:val="D41499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A5A2F"/>
    <w:multiLevelType w:val="hybridMultilevel"/>
    <w:tmpl w:val="827C2E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721E"/>
    <w:multiLevelType w:val="hybridMultilevel"/>
    <w:tmpl w:val="EC30773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45DAC"/>
    <w:multiLevelType w:val="hybridMultilevel"/>
    <w:tmpl w:val="4C9C51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73250"/>
    <w:multiLevelType w:val="hybridMultilevel"/>
    <w:tmpl w:val="E0104F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72FB4"/>
    <w:multiLevelType w:val="hybridMultilevel"/>
    <w:tmpl w:val="7E60C3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66F"/>
    <w:rsid w:val="00013076"/>
    <w:rsid w:val="00024BD5"/>
    <w:rsid w:val="00025BD0"/>
    <w:rsid w:val="00027F8D"/>
    <w:rsid w:val="00030226"/>
    <w:rsid w:val="000320B1"/>
    <w:rsid w:val="0003287D"/>
    <w:rsid w:val="000513DA"/>
    <w:rsid w:val="00051801"/>
    <w:rsid w:val="00095CDE"/>
    <w:rsid w:val="000C1705"/>
    <w:rsid w:val="000C3D06"/>
    <w:rsid w:val="00122057"/>
    <w:rsid w:val="0014618D"/>
    <w:rsid w:val="0015635D"/>
    <w:rsid w:val="001661BB"/>
    <w:rsid w:val="00176E3E"/>
    <w:rsid w:val="00187351"/>
    <w:rsid w:val="001A7671"/>
    <w:rsid w:val="001C49C9"/>
    <w:rsid w:val="001E09FE"/>
    <w:rsid w:val="001E1AE7"/>
    <w:rsid w:val="001E53BB"/>
    <w:rsid w:val="001F1F37"/>
    <w:rsid w:val="001F5FED"/>
    <w:rsid w:val="00202834"/>
    <w:rsid w:val="0020533E"/>
    <w:rsid w:val="002072D6"/>
    <w:rsid w:val="002103ED"/>
    <w:rsid w:val="002123F4"/>
    <w:rsid w:val="00214B5A"/>
    <w:rsid w:val="00220446"/>
    <w:rsid w:val="002321F5"/>
    <w:rsid w:val="00240E0C"/>
    <w:rsid w:val="0024547F"/>
    <w:rsid w:val="00251CF5"/>
    <w:rsid w:val="00262A9B"/>
    <w:rsid w:val="002851AA"/>
    <w:rsid w:val="002B44C4"/>
    <w:rsid w:val="002C6A74"/>
    <w:rsid w:val="002D123D"/>
    <w:rsid w:val="002D5271"/>
    <w:rsid w:val="002E131C"/>
    <w:rsid w:val="00311DAE"/>
    <w:rsid w:val="00321799"/>
    <w:rsid w:val="00321980"/>
    <w:rsid w:val="00325878"/>
    <w:rsid w:val="00330235"/>
    <w:rsid w:val="00330CBC"/>
    <w:rsid w:val="00333C22"/>
    <w:rsid w:val="00337ED0"/>
    <w:rsid w:val="003604FE"/>
    <w:rsid w:val="003620EC"/>
    <w:rsid w:val="00382A4F"/>
    <w:rsid w:val="00393BFE"/>
    <w:rsid w:val="003A28A9"/>
    <w:rsid w:val="003C2F31"/>
    <w:rsid w:val="003C361A"/>
    <w:rsid w:val="003C4E65"/>
    <w:rsid w:val="003C6181"/>
    <w:rsid w:val="003E33A3"/>
    <w:rsid w:val="004079DB"/>
    <w:rsid w:val="00452D15"/>
    <w:rsid w:val="00454A9A"/>
    <w:rsid w:val="00470B11"/>
    <w:rsid w:val="00480403"/>
    <w:rsid w:val="00481FE3"/>
    <w:rsid w:val="004A01DD"/>
    <w:rsid w:val="004A7BF1"/>
    <w:rsid w:val="004E7180"/>
    <w:rsid w:val="004F48BA"/>
    <w:rsid w:val="004F4B4C"/>
    <w:rsid w:val="00506912"/>
    <w:rsid w:val="0050766F"/>
    <w:rsid w:val="0051053A"/>
    <w:rsid w:val="00531179"/>
    <w:rsid w:val="0054624B"/>
    <w:rsid w:val="0055615B"/>
    <w:rsid w:val="0056518C"/>
    <w:rsid w:val="00581B6D"/>
    <w:rsid w:val="00594BC4"/>
    <w:rsid w:val="0059677A"/>
    <w:rsid w:val="005A6285"/>
    <w:rsid w:val="005C2390"/>
    <w:rsid w:val="005C3F9D"/>
    <w:rsid w:val="005D0798"/>
    <w:rsid w:val="005E2F32"/>
    <w:rsid w:val="00602DD6"/>
    <w:rsid w:val="006644D6"/>
    <w:rsid w:val="00682ED0"/>
    <w:rsid w:val="006902FE"/>
    <w:rsid w:val="00690A71"/>
    <w:rsid w:val="006B7820"/>
    <w:rsid w:val="006C1CA2"/>
    <w:rsid w:val="006C636E"/>
    <w:rsid w:val="006E0D59"/>
    <w:rsid w:val="006E5CD1"/>
    <w:rsid w:val="006F71BC"/>
    <w:rsid w:val="00707190"/>
    <w:rsid w:val="00712A71"/>
    <w:rsid w:val="00723BA2"/>
    <w:rsid w:val="00730537"/>
    <w:rsid w:val="007472B8"/>
    <w:rsid w:val="00752F45"/>
    <w:rsid w:val="007619D6"/>
    <w:rsid w:val="00772C68"/>
    <w:rsid w:val="00784F4C"/>
    <w:rsid w:val="007A613F"/>
    <w:rsid w:val="007B652F"/>
    <w:rsid w:val="007B7DB9"/>
    <w:rsid w:val="007D1A3A"/>
    <w:rsid w:val="007E2609"/>
    <w:rsid w:val="007E3EB7"/>
    <w:rsid w:val="007E6C0B"/>
    <w:rsid w:val="00803482"/>
    <w:rsid w:val="00811E03"/>
    <w:rsid w:val="00815F90"/>
    <w:rsid w:val="00821856"/>
    <w:rsid w:val="0084678C"/>
    <w:rsid w:val="008570C3"/>
    <w:rsid w:val="00861E9B"/>
    <w:rsid w:val="00881F11"/>
    <w:rsid w:val="00887F05"/>
    <w:rsid w:val="008924E8"/>
    <w:rsid w:val="008B34D5"/>
    <w:rsid w:val="008B4B47"/>
    <w:rsid w:val="008C0FA4"/>
    <w:rsid w:val="008C2038"/>
    <w:rsid w:val="008C4CE5"/>
    <w:rsid w:val="008D54B1"/>
    <w:rsid w:val="008D67AA"/>
    <w:rsid w:val="008E1629"/>
    <w:rsid w:val="008E7515"/>
    <w:rsid w:val="008F7C52"/>
    <w:rsid w:val="009429A9"/>
    <w:rsid w:val="0095246A"/>
    <w:rsid w:val="00965146"/>
    <w:rsid w:val="00966561"/>
    <w:rsid w:val="00973B5F"/>
    <w:rsid w:val="00985E16"/>
    <w:rsid w:val="009914BD"/>
    <w:rsid w:val="009A0F95"/>
    <w:rsid w:val="009A6715"/>
    <w:rsid w:val="009B391D"/>
    <w:rsid w:val="009C1EE1"/>
    <w:rsid w:val="009C7237"/>
    <w:rsid w:val="009D4579"/>
    <w:rsid w:val="009D6182"/>
    <w:rsid w:val="009F2F0B"/>
    <w:rsid w:val="009F7433"/>
    <w:rsid w:val="00A01993"/>
    <w:rsid w:val="00A21F34"/>
    <w:rsid w:val="00A32BBD"/>
    <w:rsid w:val="00A47673"/>
    <w:rsid w:val="00A47C4A"/>
    <w:rsid w:val="00A47E3C"/>
    <w:rsid w:val="00A57087"/>
    <w:rsid w:val="00A60A52"/>
    <w:rsid w:val="00A6313E"/>
    <w:rsid w:val="00A81002"/>
    <w:rsid w:val="00A875EE"/>
    <w:rsid w:val="00AA343D"/>
    <w:rsid w:val="00AD19D8"/>
    <w:rsid w:val="00AD5590"/>
    <w:rsid w:val="00AE06C8"/>
    <w:rsid w:val="00AE0A7C"/>
    <w:rsid w:val="00AE4274"/>
    <w:rsid w:val="00AF1235"/>
    <w:rsid w:val="00B12BEE"/>
    <w:rsid w:val="00B15C02"/>
    <w:rsid w:val="00B23425"/>
    <w:rsid w:val="00B36F18"/>
    <w:rsid w:val="00B528D1"/>
    <w:rsid w:val="00B65B3C"/>
    <w:rsid w:val="00B8488A"/>
    <w:rsid w:val="00B95FD1"/>
    <w:rsid w:val="00BA280B"/>
    <w:rsid w:val="00BA7BF3"/>
    <w:rsid w:val="00BC1DB9"/>
    <w:rsid w:val="00BC71F6"/>
    <w:rsid w:val="00BD77DE"/>
    <w:rsid w:val="00BE12D6"/>
    <w:rsid w:val="00C01D0B"/>
    <w:rsid w:val="00C11C29"/>
    <w:rsid w:val="00C1484C"/>
    <w:rsid w:val="00C14C92"/>
    <w:rsid w:val="00C20909"/>
    <w:rsid w:val="00C30BFF"/>
    <w:rsid w:val="00C51D86"/>
    <w:rsid w:val="00C60F14"/>
    <w:rsid w:val="00C76BB5"/>
    <w:rsid w:val="00CC23E9"/>
    <w:rsid w:val="00CE2DB5"/>
    <w:rsid w:val="00CF049D"/>
    <w:rsid w:val="00D33671"/>
    <w:rsid w:val="00D40E94"/>
    <w:rsid w:val="00D618CF"/>
    <w:rsid w:val="00D62A19"/>
    <w:rsid w:val="00D9267C"/>
    <w:rsid w:val="00D97A11"/>
    <w:rsid w:val="00DA0BBE"/>
    <w:rsid w:val="00DA152B"/>
    <w:rsid w:val="00DA69E8"/>
    <w:rsid w:val="00DC6BE6"/>
    <w:rsid w:val="00DD6899"/>
    <w:rsid w:val="00DE2846"/>
    <w:rsid w:val="00DF1663"/>
    <w:rsid w:val="00E04C94"/>
    <w:rsid w:val="00E17866"/>
    <w:rsid w:val="00E22463"/>
    <w:rsid w:val="00E251B5"/>
    <w:rsid w:val="00E65E21"/>
    <w:rsid w:val="00E70DCA"/>
    <w:rsid w:val="00E75FC5"/>
    <w:rsid w:val="00E91BF1"/>
    <w:rsid w:val="00E96FD6"/>
    <w:rsid w:val="00EA1322"/>
    <w:rsid w:val="00EB0896"/>
    <w:rsid w:val="00EB3A2A"/>
    <w:rsid w:val="00EB7FA8"/>
    <w:rsid w:val="00ED1097"/>
    <w:rsid w:val="00EE4D46"/>
    <w:rsid w:val="00EF50EC"/>
    <w:rsid w:val="00F0271E"/>
    <w:rsid w:val="00F06493"/>
    <w:rsid w:val="00F231CA"/>
    <w:rsid w:val="00F31F3F"/>
    <w:rsid w:val="00F4492B"/>
    <w:rsid w:val="00F557A6"/>
    <w:rsid w:val="00F635C0"/>
    <w:rsid w:val="00F64EA6"/>
    <w:rsid w:val="00F71727"/>
    <w:rsid w:val="00FA184A"/>
    <w:rsid w:val="00FA71A2"/>
    <w:rsid w:val="00FA75B3"/>
    <w:rsid w:val="00FB36DE"/>
    <w:rsid w:val="00FB4069"/>
    <w:rsid w:val="00FD5AB9"/>
    <w:rsid w:val="00FF5515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E947C"/>
  <w15:docId w15:val="{28D15E94-E838-47D2-AFAA-A29C6F2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66F"/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9D"/>
    <w:pPr>
      <w:keepNext/>
      <w:keepLines/>
      <w:numPr>
        <w:ilvl w:val="3"/>
        <w:numId w:val="1"/>
      </w:numPr>
      <w:spacing w:before="200" w:line="276" w:lineRule="auto"/>
      <w:ind w:left="1146" w:hanging="862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049D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61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2B8"/>
  </w:style>
  <w:style w:type="paragraph" w:customStyle="1" w:styleId="Default">
    <w:name w:val="Default"/>
    <w:rsid w:val="00F0649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32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6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D0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337E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D0"/>
    <w:rPr>
      <w:rFonts w:eastAsiaTheme="minorHAnsi"/>
    </w:rPr>
  </w:style>
  <w:style w:type="table" w:styleId="TableGrid">
    <w:name w:val="Table Grid"/>
    <w:basedOn w:val="TableNormal"/>
    <w:uiPriority w:val="59"/>
    <w:rsid w:val="00846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0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D6A3-ABAD-49F1-81A8-36554700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Inderpreet Singh</cp:lastModifiedBy>
  <cp:revision>64</cp:revision>
  <cp:lastPrinted>2014-02-24T13:40:00Z</cp:lastPrinted>
  <dcterms:created xsi:type="dcterms:W3CDTF">2018-08-17T07:44:00Z</dcterms:created>
  <dcterms:modified xsi:type="dcterms:W3CDTF">2018-09-23T20:40:00Z</dcterms:modified>
</cp:coreProperties>
</file>